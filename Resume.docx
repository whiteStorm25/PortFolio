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78465F" w:rsidP="00174A87">
            <w:pPr>
              <w:pStyle w:val="Title"/>
            </w:pPr>
            <w:r>
              <w:t>TANYA</w:t>
            </w:r>
          </w:p>
          <w:p w:rsidR="007A0F44" w:rsidRPr="00565B06" w:rsidRDefault="0078465F" w:rsidP="0078465F">
            <w:pPr>
              <w:pStyle w:val="Subtitle"/>
            </w:pPr>
            <w:r>
              <w:t>SIngh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D92792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35357AD812A241DB81778FC5F780A2A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="0078465F">
                  <w:t>5984, S</w:t>
                </w:r>
                <w:r w:rsidR="009A044F">
                  <w:t>ector 3, Ballabgarh, Faridabad,</w:t>
                </w:r>
                <w:r w:rsidR="0078465F">
                  <w:t>121004</w:t>
                </w:r>
              </w:sdtContent>
            </w:sdt>
            <w:r w:rsidRPr="00D92792">
              <w:rPr>
                <w:noProof/>
                <w:lang w:val="en-CA" w:eastAsia="en-CA"/>
              </w:rPr>
            </w:r>
            <w:r w:rsidRPr="00D92792">
              <w:rPr>
                <w:noProof/>
                <w:lang w:val="en-CA" w:eastAsia="en-CA"/>
              </w:rPr>
              <w:pict>
                <v:shape id="Address icon" o:spid="_x0000_s110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7A0F44" w:rsidRDefault="00D92792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50A434B712445EFA83C48A04DB0DFA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78465F">
                  <w:t>8920457488</w:t>
                </w:r>
              </w:sdtContent>
            </w:sdt>
            <w:r w:rsidRPr="00D92792">
              <w:rPr>
                <w:noProof/>
                <w:lang w:val="en-CA" w:eastAsia="en-CA"/>
              </w:rPr>
            </w:r>
            <w:r w:rsidRPr="00D92792">
              <w:rPr>
                <w:noProof/>
                <w:lang w:val="en-CA" w:eastAsia="en-CA"/>
              </w:rPr>
              <w:pict>
                <v:shape id="Telephone icon" o:spid="_x0000_s1105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7A0F44" w:rsidRDefault="00D92792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7E49B67DD8847639F922D843CEA835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Content>
                <w:r w:rsidR="0078465F">
                  <w:t>Singhtanya1725@gmail.com</w:t>
                </w:r>
              </w:sdtContent>
            </w:sdt>
            <w:r w:rsidRPr="00D92792">
              <w:rPr>
                <w:noProof/>
                <w:lang w:val="en-CA" w:eastAsia="en-CA"/>
              </w:rPr>
            </w:r>
            <w:r w:rsidRPr="00D92792">
              <w:rPr>
                <w:noProof/>
                <w:lang w:val="en-CA" w:eastAsia="en-CA"/>
              </w:rPr>
              <w:pict>
                <v:shape id="Freeform 5" o:spid="_x0000_s1104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  <w:p w:rsidR="007A0F44" w:rsidRPr="00565B06" w:rsidRDefault="007A0F44" w:rsidP="009A044F">
            <w:pPr>
              <w:pStyle w:val="ContactInfo"/>
              <w:jc w:val="center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/>
      </w:tblPr>
      <w:tblGrid>
        <w:gridCol w:w="730"/>
        <w:gridCol w:w="8644"/>
      </w:tblGrid>
      <w:tr w:rsidR="000E24AC" w:rsidRPr="00565B06" w:rsidTr="00D85CA4">
        <w:trPr>
          <w:cnfStyle w:val="10000000000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D92792" w:rsidP="009D0878">
            <w:pPr>
              <w:pStyle w:val="Icons"/>
            </w:pPr>
            <w:r w:rsidRPr="00D92792">
              <w:rPr>
                <w:b w:val="0"/>
                <w:bCs w:val="0"/>
                <w:noProof/>
                <w:lang w:val="en-CA" w:eastAsia="en-CA"/>
              </w:rPr>
            </w:r>
            <w:r w:rsidRPr="00D92792">
              <w:rPr>
                <w:b w:val="0"/>
                <w:bCs w:val="0"/>
                <w:noProof/>
                <w:lang w:val="en-CA" w:eastAsia="en-CA"/>
              </w:rPr>
              <w:pict>
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D9279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BB8CACA2E1848BDB7C481539CE17A51"/>
                </w:placeholder>
                <w:temporary/>
                <w:showingPlcHdr/>
              </w:sdtPr>
              <w:sdtContent>
                <w:r w:rsidR="007850D1" w:rsidRPr="00D85CA4">
                  <w:t>Objective</w:t>
                </w:r>
              </w:sdtContent>
            </w:sdt>
          </w:p>
        </w:tc>
      </w:tr>
    </w:tbl>
    <w:p w:rsidR="0078465F" w:rsidRDefault="009A044F" w:rsidP="0078465F">
      <w:pPr>
        <w:pStyle w:val="ListParagraph"/>
        <w:numPr>
          <w:ilvl w:val="0"/>
          <w:numId w:val="16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with your organization will e</w:t>
      </w:r>
      <w:r w:rsidR="0078465F">
        <w:rPr>
          <w:rFonts w:ascii="Times New Roman" w:hAnsi="Times New Roman" w:cs="Times New Roman"/>
          <w:sz w:val="28"/>
          <w:szCs w:val="28"/>
        </w:rPr>
        <w:t>nhance My Skills And Boost My Potential For Being Prof</w:t>
      </w:r>
      <w:r w:rsidR="00CF675A">
        <w:rPr>
          <w:rFonts w:ascii="Times New Roman" w:hAnsi="Times New Roman" w:cs="Times New Roman"/>
          <w:sz w:val="28"/>
          <w:szCs w:val="28"/>
        </w:rPr>
        <w:t>ession</w:t>
      </w:r>
      <w:bookmarkStart w:id="0" w:name="_GoBack"/>
      <w:bookmarkEnd w:id="0"/>
      <w:r w:rsidR="00A16C88">
        <w:rPr>
          <w:rFonts w:ascii="Times New Roman" w:hAnsi="Times New Roman" w:cs="Times New Roman"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and learn new things </w:t>
      </w:r>
      <w:r w:rsidR="00A16C8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A77B4D" w:rsidRPr="00565B06" w:rsidTr="0078465F"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D92792" w:rsidP="00075B13">
            <w:pPr>
              <w:pStyle w:val="Icons"/>
            </w:pPr>
            <w:r w:rsidRPr="00D92792">
              <w:rPr>
                <w:noProof/>
                <w:lang w:val="en-CA" w:eastAsia="en-CA"/>
              </w:rPr>
            </w:r>
            <w:r w:rsidRPr="00D92792">
              <w:rPr>
                <w:noProof/>
                <w:lang w:val="en-CA" w:eastAsia="en-CA"/>
              </w:rPr>
              <w:pict>
                <v:group id="Education in circle icon" o:spid="_x0000_s1045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<v:shape id="Education icon circle" o:spid="_x0000_s104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46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A77B4D" w:rsidRPr="00565B06" w:rsidRDefault="00D9279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0BCD8C57ACD4F639516F53637B6993B"/>
                </w:placeholder>
                <w:temporary/>
                <w:showingPlcHdr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4664F3" w:rsidRDefault="00516862" w:rsidP="0078465F">
      <w:pPr>
        <w:pStyle w:val="ListParagraph"/>
        <w:numPr>
          <w:ilvl w:val="0"/>
          <w:numId w:val="16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MCA From Kuruks</w:t>
      </w:r>
      <w:r w:rsidR="004664F3">
        <w:rPr>
          <w:rFonts w:ascii="Times New Roman" w:hAnsi="Times New Roman" w:cs="Times New Roman"/>
          <w:sz w:val="28"/>
          <w:szCs w:val="28"/>
        </w:rPr>
        <w:t xml:space="preserve">hetra University ,Kurukshetra </w:t>
      </w:r>
    </w:p>
    <w:p w:rsidR="0078465F" w:rsidRDefault="0078465F" w:rsidP="0078465F">
      <w:pPr>
        <w:pStyle w:val="ListParagraph"/>
        <w:numPr>
          <w:ilvl w:val="0"/>
          <w:numId w:val="16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BCA From KL Mehta Dayanand College, MDU With 74%   (2015-2018)</w:t>
      </w:r>
    </w:p>
    <w:p w:rsidR="0078465F" w:rsidRDefault="0078465F" w:rsidP="0078465F">
      <w:pPr>
        <w:pStyle w:val="ListParagraph"/>
        <w:numPr>
          <w:ilvl w:val="0"/>
          <w:numId w:val="16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10609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From Tagore Academy Public School with 73%             (2015)</w:t>
      </w:r>
    </w:p>
    <w:p w:rsidR="0078465F" w:rsidRDefault="0078465F" w:rsidP="0078465F">
      <w:pPr>
        <w:pStyle w:val="ListParagraph"/>
        <w:numPr>
          <w:ilvl w:val="0"/>
          <w:numId w:val="16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10609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r w:rsidR="001C7CDC">
        <w:rPr>
          <w:rFonts w:ascii="Times New Roman" w:hAnsi="Times New Roman" w:cs="Times New Roman"/>
          <w:sz w:val="28"/>
          <w:szCs w:val="28"/>
        </w:rPr>
        <w:t>St.Thomas Sr.Sec School with 7.2</w:t>
      </w:r>
      <w:r>
        <w:rPr>
          <w:rFonts w:ascii="Times New Roman" w:hAnsi="Times New Roman" w:cs="Times New Roman"/>
          <w:sz w:val="28"/>
          <w:szCs w:val="28"/>
        </w:rPr>
        <w:t xml:space="preserve"> CGPA               (2013)</w:t>
      </w:r>
    </w:p>
    <w:p w:rsidR="0078465F" w:rsidRDefault="0078465F" w:rsidP="0078465F">
      <w:pPr>
        <w:pStyle w:val="ListParagraph"/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78465F" w:rsidRDefault="00D92792" w:rsidP="0078465F">
      <w:pPr>
        <w:spacing w:after="100" w:afterAutospacing="1"/>
        <w:jc w:val="both"/>
        <w:rPr>
          <w:rFonts w:asciiTheme="majorHAnsi" w:hAnsiTheme="majorHAnsi" w:cstheme="majorHAnsi"/>
          <w:b/>
          <w:sz w:val="32"/>
          <w:szCs w:val="32"/>
        </w:rPr>
      </w:pPr>
      <w:r w:rsidRPr="00D92792">
        <w:rPr>
          <w:noProof/>
          <w:lang w:val="en-CA" w:eastAsia="en-CA"/>
        </w:rPr>
      </w:r>
      <w:r w:rsidRPr="00D92792">
        <w:rPr>
          <w:noProof/>
          <w:lang w:val="en-CA" w:eastAsia="en-CA"/>
        </w:rPr>
        <w:pict>
          <v:group id="Experience in circle icon" o:spid="_x0000_s1042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<v:shape id="Experience icon circle" o:spid="_x0000_s1044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Experience icon symbol" o:spid="_x0000_s1043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<o:lock v:ext="edit" verticies="t"/>
            </v:shape>
            <w10:wrap type="none"/>
            <w10:anchorlock/>
          </v:group>
        </w:pict>
      </w:r>
      <w:r w:rsidR="0078465F" w:rsidRPr="0078465F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PROFESSIONAL QUALIFICATIONS</w:t>
      </w:r>
    </w:p>
    <w:p w:rsidR="0078465F" w:rsidRDefault="008E51B4" w:rsidP="0078465F">
      <w:pPr>
        <w:pStyle w:val="ListParagraph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Certified In C, C++, From Bal Bha</w:t>
      </w:r>
      <w:r w:rsidR="0078465F">
        <w:rPr>
          <w:rFonts w:ascii="Times New Roman" w:hAnsi="Times New Roman" w:cs="Times New Roman"/>
          <w:sz w:val="28"/>
          <w:szCs w:val="28"/>
        </w:rPr>
        <w:t>wan Educational Institute With 94%      (2015)</w:t>
      </w:r>
    </w:p>
    <w:p w:rsidR="005E088C" w:rsidRPr="002C3312" w:rsidRDefault="0078465F" w:rsidP="005E088C">
      <w:pPr>
        <w:pStyle w:val="ListParagraph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</w:t>
      </w:r>
      <w:r w:rsidR="008E51B4">
        <w:rPr>
          <w:rFonts w:ascii="Times New Roman" w:hAnsi="Times New Roman" w:cs="Times New Roman"/>
          <w:sz w:val="28"/>
          <w:szCs w:val="28"/>
        </w:rPr>
        <w:t>rtified In JAVA Core From Bal Bha</w:t>
      </w:r>
      <w:r>
        <w:rPr>
          <w:rFonts w:ascii="Times New Roman" w:hAnsi="Times New Roman" w:cs="Times New Roman"/>
          <w:sz w:val="28"/>
          <w:szCs w:val="28"/>
        </w:rPr>
        <w:t>wan Educational Institute With 86%  (2016)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D92792" w:rsidP="00075B13">
            <w:pPr>
              <w:pStyle w:val="Icons"/>
            </w:pPr>
            <w:r w:rsidRPr="00D92792">
              <w:rPr>
                <w:noProof/>
                <w:lang w:val="en-CA" w:eastAsia="en-CA"/>
              </w:rPr>
            </w:r>
            <w:r w:rsidRPr="00D92792">
              <w:rPr>
                <w:noProof/>
                <w:lang w:val="en-CA" w:eastAsia="en-CA"/>
              </w:rPr>
              <w:pict>
                <v:group id="_x0000_s1037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<v:shape id="Skills icon circle" o:spid="_x0000_s1041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1040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103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1038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143224" w:rsidRPr="00565B06" w:rsidRDefault="00D9279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FD924F748FA4866B90E3B38D590FECF"/>
                </w:placeholder>
                <w:temporary/>
                <w:showingPlcHdr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78465F" w:rsidRPr="0078465F" w:rsidRDefault="0078465F" w:rsidP="0078465F">
            <w:pPr>
              <w:pStyle w:val="ListBulle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46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Programm</w:t>
            </w:r>
            <w:r w:rsidR="008E51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ing Language: C, C++, Python, Java</w:t>
            </w:r>
          </w:p>
          <w:p w:rsidR="00316CE4" w:rsidRPr="004664F3" w:rsidRDefault="004C1BC1" w:rsidP="0078465F">
            <w:pPr>
              <w:pStyle w:val="ListBullet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 Technology: Basic HTML</w:t>
            </w:r>
            <w:r w:rsidR="0078465F" w:rsidRPr="007846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C54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CSS,</w:t>
            </w:r>
            <w:r w:rsidR="005D53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C54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JavaScript,</w:t>
            </w:r>
            <w:r w:rsidR="005D53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E51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Bootstrap,</w:t>
            </w:r>
            <w:r w:rsidR="005D53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664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Javascript</w:t>
            </w:r>
            <w:r w:rsidR="008E51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Hands On Experience With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="005168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</w:t>
            </w:r>
            <w:r w:rsidR="008E51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ango Frame</w:t>
            </w:r>
            <w:r w:rsidR="005D53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E51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Work </w:t>
            </w:r>
          </w:p>
          <w:p w:rsidR="00516862" w:rsidRPr="00516862" w:rsidRDefault="005D53E8" w:rsidP="00516862">
            <w:pPr>
              <w:pStyle w:val="ListBullet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Node j</w:t>
            </w:r>
            <w:r w:rsidR="006B21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 (</w:t>
            </w:r>
            <w:r w:rsidR="004664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</w:t>
            </w:r>
            <w:r w:rsidR="006B21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lib)</w:t>
            </w:r>
            <w:r w:rsidR="004664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2C3312" w:rsidRPr="00212DF5" w:rsidRDefault="00516862" w:rsidP="007543E4">
            <w:pPr>
              <w:pStyle w:val="ListBullet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Database</w:t>
            </w:r>
            <w:r w:rsidR="004664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C54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="004664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Sql , Mongod</w:t>
            </w:r>
            <w:r w:rsidR="0075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  <w:p w:rsidR="00212DF5" w:rsidRPr="007543E4" w:rsidRDefault="00212DF5" w:rsidP="007543E4">
            <w:pPr>
              <w:pStyle w:val="ListBullet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 testing : Basic – Postman , groovy</w:t>
            </w:r>
            <w:r w:rsidR="008E0B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Scripting,</w:t>
            </w:r>
            <w:r w:rsidR="008E0B59">
              <w:t xml:space="preserve"> </w:t>
            </w:r>
            <w:r w:rsidR="008E0B59" w:rsidRPr="008E0B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azure DevOps</w:t>
            </w:r>
            <w:r w:rsidR="008E0B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,readyAPI</w:t>
            </w:r>
          </w:p>
          <w:p w:rsidR="002C3312" w:rsidRPr="002C3312" w:rsidRDefault="002C3312" w:rsidP="007543E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143224" w:rsidRPr="0078465F" w:rsidRDefault="0078465F" w:rsidP="00FC5409">
            <w:pPr>
              <w:pStyle w:val="ListBullet"/>
              <w:spacing w:after="80"/>
              <w:rPr>
                <w:color w:val="000000" w:themeColor="text1"/>
              </w:rPr>
            </w:pPr>
            <w:r w:rsidRPr="007846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MS Word, Excel, Access, PowerPoint,</w:t>
            </w:r>
          </w:p>
          <w:p w:rsidR="00F904FC" w:rsidRPr="00FC5409" w:rsidRDefault="0078465F" w:rsidP="00FC5409">
            <w:pPr>
              <w:pStyle w:val="ListBullet"/>
              <w:spacing w:after="80"/>
              <w:rPr>
                <w:color w:val="000000" w:themeColor="text1"/>
              </w:rPr>
            </w:pPr>
            <w:r w:rsidRPr="007846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Good Communication Skills With English </w:t>
            </w:r>
            <w:r w:rsidR="00A16C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7846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Hindi</w:t>
            </w:r>
          </w:p>
          <w:p w:rsidR="00FC5409" w:rsidRPr="00FC5409" w:rsidRDefault="00FC5409" w:rsidP="00FC5409">
            <w:pPr>
              <w:pStyle w:val="ListBullet"/>
              <w:spacing w:after="80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C54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 W</w:t>
            </w:r>
            <w:r w:rsidR="005D53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ork i</w:t>
            </w:r>
            <w:r w:rsidRPr="00FC54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 Team And As A Leader With Strong Work</w:t>
            </w:r>
          </w:p>
          <w:p w:rsidR="002C3312" w:rsidRPr="0078465F" w:rsidRDefault="00FC5409" w:rsidP="00FC5409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78465F" w:rsidRPr="00FC54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Ethic</w:t>
            </w:r>
          </w:p>
        </w:tc>
      </w:tr>
    </w:tbl>
    <w:p w:rsidR="007543E4" w:rsidRDefault="00D92792" w:rsidP="007543E4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D92792">
        <w:rPr>
          <w:color w:val="000000" w:themeColor="text1"/>
        </w:rPr>
      </w:r>
      <w:r w:rsidRPr="00D92792">
        <w:rPr>
          <w:color w:val="000000" w:themeColor="text1"/>
        </w:rPr>
        <w:pict>
          <v:group id="Skills in circle icon" o:spid="_x0000_s1093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<v:shape id="Skills icon circle" o:spid="_x0000_s1094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Skills icon symbol part 1" o:spid="_x0000_s1095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<v:path arrowok="t" o:connecttype="custom" o:connectlocs="2,0;3,0;3,1;4,1;4,2;4,3;3,3;3,4;2,4;1,4;1,3;0,3;0,2;0,1;1,1;1,0;2,0" o:connectangles="0,0,0,0,0,0,0,0,0,0,0,0,0,0,0,0,0"/>
            </v:shape>
            <v:shape id="Skills icon symbol part 2" o:spid="_x0000_s1096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<o:lock v:ext="edit" verticies="t"/>
            </v:shape>
            <v:shape id="Skills icon symbol part 3" o:spid="_x0000_s1097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</v:shape>
            <v:shape id="Skills icon symbol part 4" o:spid="_x0000_s1098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</v:shape>
            <w10:wrap type="none"/>
            <w10:anchorlock/>
          </v:group>
        </w:pict>
      </w:r>
      <w:r w:rsidR="007543E4">
        <w:rPr>
          <w:rFonts w:asciiTheme="majorHAnsi" w:hAnsiTheme="majorHAnsi" w:cstheme="majorHAnsi"/>
          <w:color w:val="000000" w:themeColor="text1"/>
        </w:rPr>
        <w:t xml:space="preserve"> </w:t>
      </w:r>
      <w:r w:rsidR="007543E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="007543E4" w:rsidRPr="002C3312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PROJECTS</w:t>
      </w:r>
    </w:p>
    <w:p w:rsidR="007543E4" w:rsidRPr="007543E4" w:rsidRDefault="007543E4" w:rsidP="007543E4">
      <w:pPr>
        <w:pStyle w:val="ListBullet"/>
        <w:numPr>
          <w:ilvl w:val="0"/>
          <w:numId w:val="21"/>
        </w:num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7543E4">
        <w:rPr>
          <w:rFonts w:ascii="Times New Roman" w:hAnsi="Times New Roman" w:cs="Times New Roman"/>
          <w:color w:val="000000" w:themeColor="text1"/>
          <w:sz w:val="28"/>
          <w:szCs w:val="28"/>
        </w:rPr>
        <w:t>Minor Project – Tic Tac toe (Python Turtle lib), ToDo List (Node.js express lib with Mongobd database)</w:t>
      </w:r>
    </w:p>
    <w:p w:rsidR="007543E4" w:rsidRPr="007543E4" w:rsidRDefault="007543E4" w:rsidP="007543E4">
      <w:pPr>
        <w:pStyle w:val="ListBullet"/>
        <w:numPr>
          <w:ilvl w:val="0"/>
          <w:numId w:val="21"/>
        </w:num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7543E4">
        <w:rPr>
          <w:rFonts w:asciiTheme="majorHAnsi" w:hAnsiTheme="majorHAnsi" w:cstheme="majorHAnsi"/>
          <w:color w:val="000000" w:themeColor="text1"/>
          <w:sz w:val="28"/>
          <w:szCs w:val="28"/>
        </w:rPr>
        <w:t>Major Project – E-commerce(Node express),Mercedes website(Django FrameWork with Bootstrap)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7543E4" w:rsidRPr="00565B06" w:rsidTr="004F743D">
        <w:tc>
          <w:tcPr>
            <w:tcW w:w="725" w:type="dxa"/>
            <w:tcMar>
              <w:right w:w="216" w:type="dxa"/>
            </w:tcMar>
            <w:vAlign w:val="bottom"/>
          </w:tcPr>
          <w:p w:rsidR="007543E4" w:rsidRDefault="007543E4" w:rsidP="004F743D">
            <w:pPr>
              <w:pStyle w:val="Icons"/>
              <w:rPr>
                <w:noProof/>
                <w:lang w:val="en-CA" w:eastAsia="en-CA"/>
              </w:rPr>
            </w:pPr>
          </w:p>
          <w:p w:rsidR="007543E4" w:rsidRPr="00565B06" w:rsidRDefault="00D92792" w:rsidP="004F743D">
            <w:pPr>
              <w:pStyle w:val="Icons"/>
            </w:pPr>
            <w:r w:rsidRPr="00D92792">
              <w:rPr>
                <w:noProof/>
                <w:lang w:val="en-CA" w:eastAsia="en-CA"/>
              </w:rPr>
            </w:r>
            <w:r w:rsidRPr="00D92792">
              <w:rPr>
                <w:noProof/>
                <w:lang w:val="en-CA" w:eastAsia="en-CA"/>
              </w:rPr>
              <w:pict>
                <v:group id="Activities in circle icon" o:spid="_x0000_s1099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<v:shape id="Activities icon circle" o:spid="_x0000_s1100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101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102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103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7543E4" w:rsidRPr="00565B06" w:rsidRDefault="00D92792" w:rsidP="004F743D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AC703B2059BD4E218A73261E9214DD34"/>
                </w:placeholder>
                <w:temporary/>
                <w:showingPlcHdr/>
              </w:sdtPr>
              <w:sdtContent>
                <w:r w:rsidR="007543E4" w:rsidRPr="00565B06">
                  <w:t>Activities</w:t>
                </w:r>
              </w:sdtContent>
            </w:sdt>
          </w:p>
        </w:tc>
      </w:tr>
    </w:tbl>
    <w:p w:rsidR="007543E4" w:rsidRDefault="007543E4" w:rsidP="007543E4">
      <w:pPr>
        <w:pStyle w:val="ListParagraph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0609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Prize In PowerPoint Presentation In Manav Rachna College</w:t>
      </w:r>
    </w:p>
    <w:p w:rsidR="007543E4" w:rsidRDefault="007543E4" w:rsidP="007543E4">
      <w:pPr>
        <w:pStyle w:val="ListParagraph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0609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Prize in C++ Coding                                                     (2016)</w:t>
      </w:r>
    </w:p>
    <w:p w:rsidR="007543E4" w:rsidRDefault="007543E4" w:rsidP="007543E4">
      <w:pPr>
        <w:pStyle w:val="ListParagraph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 For Student Council Member                          (2014)</w:t>
      </w:r>
    </w:p>
    <w:p w:rsidR="007543E4" w:rsidRPr="007543E4" w:rsidRDefault="007543E4" w:rsidP="007543E4">
      <w:pPr>
        <w:pStyle w:val="ListParagraph"/>
        <w:numPr>
          <w:ilvl w:val="0"/>
          <w:numId w:val="18"/>
        </w:numPr>
      </w:pPr>
      <w:r w:rsidRPr="0078465F">
        <w:rPr>
          <w:rFonts w:ascii="Times New Roman" w:hAnsi="Times New Roman" w:cs="Times New Roman"/>
          <w:sz w:val="28"/>
          <w:szCs w:val="28"/>
        </w:rPr>
        <w:t>2</w:t>
      </w:r>
      <w:r w:rsidRPr="0078465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8465F">
        <w:rPr>
          <w:rFonts w:ascii="Times New Roman" w:hAnsi="Times New Roman" w:cs="Times New Roman"/>
          <w:sz w:val="28"/>
          <w:szCs w:val="28"/>
        </w:rPr>
        <w:t xml:space="preserve"> Prize In Inter School Drawing Competition                (2015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543E4" w:rsidRPr="00565B06" w:rsidRDefault="007543E4" w:rsidP="007543E4">
      <w:pPr>
        <w:jc w:val="both"/>
      </w:pPr>
    </w:p>
    <w:sectPr w:rsidR="007543E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CF6" w:rsidRDefault="00002CF6" w:rsidP="00F534FB">
      <w:pPr>
        <w:spacing w:after="0"/>
      </w:pPr>
      <w:r>
        <w:separator/>
      </w:r>
    </w:p>
  </w:endnote>
  <w:endnote w:type="continuationSeparator" w:id="1">
    <w:p w:rsidR="00002CF6" w:rsidRDefault="00002CF6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D92792">
        <w:pPr>
          <w:pStyle w:val="Footer"/>
        </w:pPr>
        <w:r>
          <w:fldChar w:fldCharType="begin"/>
        </w:r>
        <w:r w:rsidR="00056FE7">
          <w:instrText xml:space="preserve"> PAGE   \* MERGEFORMAT </w:instrText>
        </w:r>
        <w:r>
          <w:fldChar w:fldCharType="separate"/>
        </w:r>
        <w:r w:rsidR="001C7C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CF6" w:rsidRDefault="00002CF6" w:rsidP="00F534FB">
      <w:pPr>
        <w:spacing w:after="0"/>
      </w:pPr>
      <w:r>
        <w:separator/>
      </w:r>
    </w:p>
  </w:footnote>
  <w:footnote w:type="continuationSeparator" w:id="1">
    <w:p w:rsidR="00002CF6" w:rsidRDefault="00002CF6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B1" w:rsidRDefault="00D92792">
    <w:pPr>
      <w:pStyle w:val="Header"/>
    </w:pPr>
    <w:r w:rsidRPr="00D92792">
      <w:rPr>
        <w:noProof/>
        <w:lang w:val="en-CA" w:eastAsia="en-CA"/>
      </w:rPr>
      <w:pict>
        <v:rect id="Rectangle 1" o:spid="_x0000_s4097" style="position:absolute;margin-left:5708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520F2"/>
    <w:multiLevelType w:val="hybridMultilevel"/>
    <w:tmpl w:val="28E40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246E5A"/>
    <w:multiLevelType w:val="hybridMultilevel"/>
    <w:tmpl w:val="28B2A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A237F"/>
    <w:multiLevelType w:val="hybridMultilevel"/>
    <w:tmpl w:val="80D6F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62921"/>
    <w:multiLevelType w:val="hybridMultilevel"/>
    <w:tmpl w:val="379A74DC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>
    <w:nsid w:val="651C406E"/>
    <w:multiLevelType w:val="hybridMultilevel"/>
    <w:tmpl w:val="87E83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32C33"/>
    <w:multiLevelType w:val="hybridMultilevel"/>
    <w:tmpl w:val="DA546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8"/>
  </w:num>
  <w:num w:numId="17">
    <w:abstractNumId w:val="17"/>
  </w:num>
  <w:num w:numId="18">
    <w:abstractNumId w:val="15"/>
  </w:num>
  <w:num w:numId="19">
    <w:abstractNumId w:val="16"/>
  </w:num>
  <w:num w:numId="20">
    <w:abstractNumId w:val="14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8465F"/>
    <w:rsid w:val="00002750"/>
    <w:rsid w:val="00002CF6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601E"/>
    <w:rsid w:val="00071611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7CDC"/>
    <w:rsid w:val="001E08A4"/>
    <w:rsid w:val="0020735F"/>
    <w:rsid w:val="00212DF5"/>
    <w:rsid w:val="002146F8"/>
    <w:rsid w:val="00215593"/>
    <w:rsid w:val="00217917"/>
    <w:rsid w:val="002240C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3312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64F3"/>
    <w:rsid w:val="0046652A"/>
    <w:rsid w:val="00467F3F"/>
    <w:rsid w:val="004727C2"/>
    <w:rsid w:val="0047333C"/>
    <w:rsid w:val="00476144"/>
    <w:rsid w:val="00484265"/>
    <w:rsid w:val="004915EA"/>
    <w:rsid w:val="004A4493"/>
    <w:rsid w:val="004B6A2A"/>
    <w:rsid w:val="004C0172"/>
    <w:rsid w:val="004C1AF6"/>
    <w:rsid w:val="004C1BC1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06A"/>
    <w:rsid w:val="005106C0"/>
    <w:rsid w:val="00516862"/>
    <w:rsid w:val="005247B7"/>
    <w:rsid w:val="005324B1"/>
    <w:rsid w:val="005372FA"/>
    <w:rsid w:val="00545A7E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53E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5362"/>
    <w:rsid w:val="006B21E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43E4"/>
    <w:rsid w:val="00755346"/>
    <w:rsid w:val="00776E3A"/>
    <w:rsid w:val="0078465F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4FF2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0B59"/>
    <w:rsid w:val="008E51B4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044F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6C88"/>
    <w:rsid w:val="00A25023"/>
    <w:rsid w:val="00A2760D"/>
    <w:rsid w:val="00A42CE4"/>
    <w:rsid w:val="00A50849"/>
    <w:rsid w:val="00A56B81"/>
    <w:rsid w:val="00A62127"/>
    <w:rsid w:val="00A6314E"/>
    <w:rsid w:val="00A77B4D"/>
    <w:rsid w:val="00A8052D"/>
    <w:rsid w:val="00A9077F"/>
    <w:rsid w:val="00A94C56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858DD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58CE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675A"/>
    <w:rsid w:val="00D046EF"/>
    <w:rsid w:val="00D22E33"/>
    <w:rsid w:val="00D35BBD"/>
    <w:rsid w:val="00D37FAD"/>
    <w:rsid w:val="00D5184A"/>
    <w:rsid w:val="00D5627D"/>
    <w:rsid w:val="00D6600D"/>
    <w:rsid w:val="00D70757"/>
    <w:rsid w:val="00D711E4"/>
    <w:rsid w:val="00D728D5"/>
    <w:rsid w:val="00D73C98"/>
    <w:rsid w:val="00D74D60"/>
    <w:rsid w:val="00D77483"/>
    <w:rsid w:val="00D7797C"/>
    <w:rsid w:val="00D83EA1"/>
    <w:rsid w:val="00D85CA4"/>
    <w:rsid w:val="00D92792"/>
    <w:rsid w:val="00DA720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0079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4EEC"/>
    <w:rsid w:val="00EE0848"/>
    <w:rsid w:val="00F03B1E"/>
    <w:rsid w:val="00F03F2C"/>
    <w:rsid w:val="00F1202D"/>
    <w:rsid w:val="00F217AB"/>
    <w:rsid w:val="00F34EA9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5409"/>
    <w:rsid w:val="00FE18B2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78465F"/>
    <w:pPr>
      <w:spacing w:before="100" w:after="200" w:line="276" w:lineRule="auto"/>
      <w:ind w:left="720"/>
      <w:contextualSpacing/>
    </w:pPr>
    <w:rPr>
      <w:rFonts w:eastAsiaTheme="minorEastAsia"/>
      <w:color w:val="auto"/>
      <w:sz w:val="20"/>
      <w:szCs w:val="20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i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357AD812A241DB81778FC5F780A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F30C1-EF61-4D3A-A278-90CD6149B11E}"/>
      </w:docPartPr>
      <w:docPartBody>
        <w:p w:rsidR="00236992" w:rsidRDefault="00EA536D">
          <w:pPr>
            <w:pStyle w:val="35357AD812A241DB81778FC5F780A2A5"/>
          </w:pPr>
          <w:r w:rsidRPr="009D0878">
            <w:t>Address</w:t>
          </w:r>
        </w:p>
      </w:docPartBody>
    </w:docPart>
    <w:docPart>
      <w:docPartPr>
        <w:name w:val="350A434B712445EFA83C48A04DB0D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3E167-636E-49CE-97ED-FE69B91EA4E8}"/>
      </w:docPartPr>
      <w:docPartBody>
        <w:p w:rsidR="00236992" w:rsidRDefault="00EA536D">
          <w:pPr>
            <w:pStyle w:val="350A434B712445EFA83C48A04DB0DFA9"/>
          </w:pPr>
          <w:r w:rsidRPr="009D0878">
            <w:t>Phone</w:t>
          </w:r>
        </w:p>
      </w:docPartBody>
    </w:docPart>
    <w:docPart>
      <w:docPartPr>
        <w:name w:val="C7E49B67DD8847639F922D843CEA8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96709-B5B5-45C4-9C8A-AAE55DE27232}"/>
      </w:docPartPr>
      <w:docPartBody>
        <w:p w:rsidR="00236992" w:rsidRDefault="00EA536D">
          <w:pPr>
            <w:pStyle w:val="C7E49B67DD8847639F922D843CEA8353"/>
          </w:pPr>
          <w:r w:rsidRPr="009D0878">
            <w:t>Email</w:t>
          </w:r>
        </w:p>
      </w:docPartBody>
    </w:docPart>
    <w:docPart>
      <w:docPartPr>
        <w:name w:val="6BB8CACA2E1848BDB7C481539CE17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69ABD-A2B4-4FC4-BF6A-3E02AE756478}"/>
      </w:docPartPr>
      <w:docPartBody>
        <w:p w:rsidR="00236992" w:rsidRDefault="00EA536D">
          <w:pPr>
            <w:pStyle w:val="6BB8CACA2E1848BDB7C481539CE17A51"/>
          </w:pPr>
          <w:r w:rsidRPr="00D85CA4">
            <w:t>Objective</w:t>
          </w:r>
        </w:p>
      </w:docPartBody>
    </w:docPart>
    <w:docPart>
      <w:docPartPr>
        <w:name w:val="90BCD8C57ACD4F639516F53637B69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EAD0F-E5F8-4634-B593-243DB23690D8}"/>
      </w:docPartPr>
      <w:docPartBody>
        <w:p w:rsidR="00236992" w:rsidRDefault="00EA536D">
          <w:pPr>
            <w:pStyle w:val="90BCD8C57ACD4F639516F53637B6993B"/>
          </w:pPr>
          <w:r w:rsidRPr="00565B06">
            <w:t>Education</w:t>
          </w:r>
        </w:p>
      </w:docPartBody>
    </w:docPart>
    <w:docPart>
      <w:docPartPr>
        <w:name w:val="1FD924F748FA4866B90E3B38D590F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16FD-A85C-4D8F-8D8C-C9327C322A1A}"/>
      </w:docPartPr>
      <w:docPartBody>
        <w:p w:rsidR="00236992" w:rsidRDefault="00EA536D">
          <w:pPr>
            <w:pStyle w:val="1FD924F748FA4866B90E3B38D590FECF"/>
          </w:pPr>
          <w:r w:rsidRPr="00565B06">
            <w:t>Skills</w:t>
          </w:r>
        </w:p>
      </w:docPartBody>
    </w:docPart>
    <w:docPart>
      <w:docPartPr>
        <w:name w:val="AC703B2059BD4E218A73261E9214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0591-F7FD-4C5F-B961-87BAF41F6863}"/>
      </w:docPartPr>
      <w:docPartBody>
        <w:p w:rsidR="005A260C" w:rsidRDefault="00DA1139" w:rsidP="00DA1139">
          <w:pPr>
            <w:pStyle w:val="AC703B2059BD4E218A73261E9214DD34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2EE5"/>
    <w:rsid w:val="00236992"/>
    <w:rsid w:val="002E28B3"/>
    <w:rsid w:val="00322EE5"/>
    <w:rsid w:val="005A260C"/>
    <w:rsid w:val="00693606"/>
    <w:rsid w:val="006E3116"/>
    <w:rsid w:val="00984D34"/>
    <w:rsid w:val="00C608F1"/>
    <w:rsid w:val="00D54F3B"/>
    <w:rsid w:val="00DA1139"/>
    <w:rsid w:val="00E648B5"/>
    <w:rsid w:val="00EA536D"/>
    <w:rsid w:val="00F61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9F5D9C0604F3E83ACD8D066C115DC">
    <w:name w:val="F779F5D9C0604F3E83ACD8D066C115DC"/>
    <w:rsid w:val="00693606"/>
  </w:style>
  <w:style w:type="paragraph" w:customStyle="1" w:styleId="95D5250E50054369A6C286EC860E903A">
    <w:name w:val="95D5250E50054369A6C286EC860E903A"/>
    <w:rsid w:val="00693606"/>
  </w:style>
  <w:style w:type="paragraph" w:customStyle="1" w:styleId="35357AD812A241DB81778FC5F780A2A5">
    <w:name w:val="35357AD812A241DB81778FC5F780A2A5"/>
    <w:rsid w:val="00693606"/>
  </w:style>
  <w:style w:type="paragraph" w:customStyle="1" w:styleId="350A434B712445EFA83C48A04DB0DFA9">
    <w:name w:val="350A434B712445EFA83C48A04DB0DFA9"/>
    <w:rsid w:val="00693606"/>
  </w:style>
  <w:style w:type="paragraph" w:customStyle="1" w:styleId="C7E49B67DD8847639F922D843CEA8353">
    <w:name w:val="C7E49B67DD8847639F922D843CEA8353"/>
    <w:rsid w:val="00693606"/>
  </w:style>
  <w:style w:type="paragraph" w:customStyle="1" w:styleId="BDBB364A25714613AD0CAEEDBDED883C">
    <w:name w:val="BDBB364A25714613AD0CAEEDBDED883C"/>
    <w:rsid w:val="00693606"/>
  </w:style>
  <w:style w:type="paragraph" w:customStyle="1" w:styleId="DCDDB77847BB4F52BEBCBE71147366C2">
    <w:name w:val="DCDDB77847BB4F52BEBCBE71147366C2"/>
    <w:rsid w:val="00693606"/>
  </w:style>
  <w:style w:type="paragraph" w:customStyle="1" w:styleId="6BB8CACA2E1848BDB7C481539CE17A51">
    <w:name w:val="6BB8CACA2E1848BDB7C481539CE17A51"/>
    <w:rsid w:val="00693606"/>
  </w:style>
  <w:style w:type="paragraph" w:customStyle="1" w:styleId="F2B8A86C1E574EA8B8619FCD952BFCB7">
    <w:name w:val="F2B8A86C1E574EA8B8619FCD952BFCB7"/>
    <w:rsid w:val="00693606"/>
  </w:style>
  <w:style w:type="paragraph" w:customStyle="1" w:styleId="90BCD8C57ACD4F639516F53637B6993B">
    <w:name w:val="90BCD8C57ACD4F639516F53637B6993B"/>
    <w:rsid w:val="00693606"/>
  </w:style>
  <w:style w:type="paragraph" w:customStyle="1" w:styleId="6F0BF48FEC304070B01160B11458FD00">
    <w:name w:val="6F0BF48FEC304070B01160B11458FD00"/>
    <w:rsid w:val="00693606"/>
  </w:style>
  <w:style w:type="character" w:styleId="Emphasis">
    <w:name w:val="Emphasis"/>
    <w:basedOn w:val="DefaultParagraphFont"/>
    <w:uiPriority w:val="11"/>
    <w:qFormat/>
    <w:rsid w:val="00693606"/>
    <w:rPr>
      <w:b w:val="0"/>
      <w:iCs/>
      <w:color w:val="3071C3" w:themeColor="text2" w:themeTint="BF"/>
      <w:sz w:val="26"/>
    </w:rPr>
  </w:style>
  <w:style w:type="paragraph" w:customStyle="1" w:styleId="0A829093086747D0B086D77E96146240">
    <w:name w:val="0A829093086747D0B086D77E96146240"/>
    <w:rsid w:val="00693606"/>
  </w:style>
  <w:style w:type="paragraph" w:customStyle="1" w:styleId="8E3C8547AD074D2A8CC142D90573B4F3">
    <w:name w:val="8E3C8547AD074D2A8CC142D90573B4F3"/>
    <w:rsid w:val="00693606"/>
  </w:style>
  <w:style w:type="paragraph" w:customStyle="1" w:styleId="DC67A04D0BF44694AD857C04B0E5E1F4">
    <w:name w:val="DC67A04D0BF44694AD857C04B0E5E1F4"/>
    <w:rsid w:val="00693606"/>
  </w:style>
  <w:style w:type="paragraph" w:customStyle="1" w:styleId="3D5DF47828AA42F9BB23600C954CAD78">
    <w:name w:val="3D5DF47828AA42F9BB23600C954CAD78"/>
    <w:rsid w:val="00693606"/>
  </w:style>
  <w:style w:type="paragraph" w:customStyle="1" w:styleId="85F7D5F66FFB43CBB56539EBEF80DB17">
    <w:name w:val="85F7D5F66FFB43CBB56539EBEF80DB17"/>
    <w:rsid w:val="00693606"/>
  </w:style>
  <w:style w:type="paragraph" w:customStyle="1" w:styleId="E1B6124E1BE54CD79046DB7D86C5B7C2">
    <w:name w:val="E1B6124E1BE54CD79046DB7D86C5B7C2"/>
    <w:rsid w:val="00693606"/>
  </w:style>
  <w:style w:type="paragraph" w:customStyle="1" w:styleId="B921CAD367A949B1833D4CE91707A378">
    <w:name w:val="B921CAD367A949B1833D4CE91707A378"/>
    <w:rsid w:val="00693606"/>
  </w:style>
  <w:style w:type="paragraph" w:customStyle="1" w:styleId="B3C28CF2447644AE9A123708B70D692A">
    <w:name w:val="B3C28CF2447644AE9A123708B70D692A"/>
    <w:rsid w:val="00693606"/>
  </w:style>
  <w:style w:type="paragraph" w:customStyle="1" w:styleId="0B872125DBE44B6F8DA77AFB1603778A">
    <w:name w:val="0B872125DBE44B6F8DA77AFB1603778A"/>
    <w:rsid w:val="00693606"/>
  </w:style>
  <w:style w:type="paragraph" w:customStyle="1" w:styleId="8C151DA1284848D5ABACFA9577B49187">
    <w:name w:val="8C151DA1284848D5ABACFA9577B49187"/>
    <w:rsid w:val="00693606"/>
  </w:style>
  <w:style w:type="paragraph" w:customStyle="1" w:styleId="4E353BC312304ADF8914C41EC0CBE29A">
    <w:name w:val="4E353BC312304ADF8914C41EC0CBE29A"/>
    <w:rsid w:val="00693606"/>
  </w:style>
  <w:style w:type="paragraph" w:customStyle="1" w:styleId="947259AAB55C4B1CBE37AC0BF214945C">
    <w:name w:val="947259AAB55C4B1CBE37AC0BF214945C"/>
    <w:rsid w:val="00693606"/>
  </w:style>
  <w:style w:type="paragraph" w:customStyle="1" w:styleId="3E722674288C47A1BB933F2055912063">
    <w:name w:val="3E722674288C47A1BB933F2055912063"/>
    <w:rsid w:val="00693606"/>
  </w:style>
  <w:style w:type="paragraph" w:customStyle="1" w:styleId="A428850F36064A4292319325677E8E6D">
    <w:name w:val="A428850F36064A4292319325677E8E6D"/>
    <w:rsid w:val="00693606"/>
  </w:style>
  <w:style w:type="paragraph" w:customStyle="1" w:styleId="8A3E2956B07048618F5525BF4887F339">
    <w:name w:val="8A3E2956B07048618F5525BF4887F339"/>
    <w:rsid w:val="00693606"/>
  </w:style>
  <w:style w:type="paragraph" w:customStyle="1" w:styleId="4BD9E8C6193842D8AF49AC45EDB4DE21">
    <w:name w:val="4BD9E8C6193842D8AF49AC45EDB4DE21"/>
    <w:rsid w:val="00693606"/>
  </w:style>
  <w:style w:type="paragraph" w:customStyle="1" w:styleId="FEF130EC0EE64F59B35F8436542A0A66">
    <w:name w:val="FEF130EC0EE64F59B35F8436542A0A66"/>
    <w:rsid w:val="00693606"/>
  </w:style>
  <w:style w:type="paragraph" w:customStyle="1" w:styleId="125F7F5871344AC9A16104404CC7014F">
    <w:name w:val="125F7F5871344AC9A16104404CC7014F"/>
    <w:rsid w:val="00693606"/>
  </w:style>
  <w:style w:type="paragraph" w:customStyle="1" w:styleId="36C359772D124E4CBCCCF081EEC0623D">
    <w:name w:val="36C359772D124E4CBCCCF081EEC0623D"/>
    <w:rsid w:val="00693606"/>
  </w:style>
  <w:style w:type="paragraph" w:customStyle="1" w:styleId="D448E40768E645659712CB5FCC33A893">
    <w:name w:val="D448E40768E645659712CB5FCC33A893"/>
    <w:rsid w:val="00693606"/>
  </w:style>
  <w:style w:type="paragraph" w:customStyle="1" w:styleId="1FD924F748FA4866B90E3B38D590FECF">
    <w:name w:val="1FD924F748FA4866B90E3B38D590FECF"/>
    <w:rsid w:val="00693606"/>
  </w:style>
  <w:style w:type="paragraph" w:customStyle="1" w:styleId="4737C64BE651456C932691A767445431">
    <w:name w:val="4737C64BE651456C932691A767445431"/>
    <w:rsid w:val="00693606"/>
  </w:style>
  <w:style w:type="paragraph" w:customStyle="1" w:styleId="CB40ACA41999450BB1E7180C4DF281FB">
    <w:name w:val="CB40ACA41999450BB1E7180C4DF281FB"/>
    <w:rsid w:val="00693606"/>
  </w:style>
  <w:style w:type="paragraph" w:customStyle="1" w:styleId="4D4685FDABBF4D0FB1CE356964B20971">
    <w:name w:val="4D4685FDABBF4D0FB1CE356964B20971"/>
    <w:rsid w:val="00693606"/>
  </w:style>
  <w:style w:type="paragraph" w:customStyle="1" w:styleId="29E4BC88599F4F71A29AAAE18CF737A9">
    <w:name w:val="29E4BC88599F4F71A29AAAE18CF737A9"/>
    <w:rsid w:val="00693606"/>
  </w:style>
  <w:style w:type="paragraph" w:customStyle="1" w:styleId="52122B98362C47AC9EF91F16B038EFC3">
    <w:name w:val="52122B98362C47AC9EF91F16B038EFC3"/>
    <w:rsid w:val="00693606"/>
  </w:style>
  <w:style w:type="paragraph" w:customStyle="1" w:styleId="19DE67D0E8174D228B04DDAB1454AB5F">
    <w:name w:val="19DE67D0E8174D228B04DDAB1454AB5F"/>
    <w:rsid w:val="00693606"/>
  </w:style>
  <w:style w:type="paragraph" w:customStyle="1" w:styleId="82F72696AF2F4B0CAC9232428631D98D">
    <w:name w:val="82F72696AF2F4B0CAC9232428631D98D"/>
    <w:rsid w:val="00693606"/>
  </w:style>
  <w:style w:type="paragraph" w:customStyle="1" w:styleId="17E476D31C724EF984513AB65B3E3EFD">
    <w:name w:val="17E476D31C724EF984513AB65B3E3EFD"/>
    <w:rsid w:val="00322EE5"/>
  </w:style>
  <w:style w:type="paragraph" w:customStyle="1" w:styleId="AC703B2059BD4E218A73261E9214DD34">
    <w:name w:val="AC703B2059BD4E218A73261E9214DD34"/>
    <w:rsid w:val="00DA1139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5984, Sector 3, Ballabgarh, Faridabad,121004</CompanyAddress>
  <CompanyPhone>8920457488</CompanyPhone>
  <CompanyFax/>
  <CompanyEmail>Singhtanya1725@gmail.com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2020-11-27T14:55:00Z</dcterms:created>
  <dcterms:modified xsi:type="dcterms:W3CDTF">2021-08-16T11:43:00Z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